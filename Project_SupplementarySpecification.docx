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6967" w14:textId="483EBCDB" w:rsidR="00E421C6" w:rsidRPr="00400EB4" w:rsidRDefault="000A7E93">
      <w:pPr>
        <w:pStyle w:val="Title"/>
        <w:jc w:val="right"/>
        <w:rPr>
          <w:rFonts w:ascii="Times New Roman" w:hAnsi="Times New Roman"/>
        </w:rPr>
      </w:pPr>
      <w:r>
        <w:t>Turcsa Alexandru</w:t>
      </w:r>
    </w:p>
    <w:p w14:paraId="58BA3D1A" w14:textId="77777777" w:rsidR="00E421C6" w:rsidRPr="00400EB4" w:rsidRDefault="0000000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7BC7007C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C6A976D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403FE62C" w14:textId="77777777" w:rsidR="00E421C6" w:rsidRPr="00400EB4" w:rsidRDefault="00E421C6"/>
    <w:p w14:paraId="6E6DFAF3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0C413BBC" w14:textId="77777777" w:rsidR="00E421C6" w:rsidRPr="00400EB4" w:rsidRDefault="00E421C6"/>
    <w:p w14:paraId="3D9D4DB9" w14:textId="77777777" w:rsidR="00E421C6" w:rsidRPr="00400EB4" w:rsidRDefault="00E421C6"/>
    <w:p w14:paraId="56BB9569" w14:textId="77777777" w:rsidR="00E421C6" w:rsidRPr="00400EB4" w:rsidRDefault="00E421C6"/>
    <w:p w14:paraId="755FC9DD" w14:textId="77777777" w:rsidR="00E421C6" w:rsidRPr="00400EB4" w:rsidRDefault="00E421C6"/>
    <w:p w14:paraId="76D012A0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678155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91D89E1" w14:textId="77777777">
        <w:tc>
          <w:tcPr>
            <w:tcW w:w="2304" w:type="dxa"/>
          </w:tcPr>
          <w:p w14:paraId="48D9616F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67BCB1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62A530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BFCCB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306208A" w14:textId="77777777">
        <w:tc>
          <w:tcPr>
            <w:tcW w:w="2304" w:type="dxa"/>
          </w:tcPr>
          <w:p w14:paraId="5D3F712D" w14:textId="77777777" w:rsidR="00E421C6" w:rsidRPr="00400EB4" w:rsidRDefault="00AD64E8">
            <w:pPr>
              <w:pStyle w:val="Tabletext"/>
            </w:pPr>
            <w:r w:rsidRPr="00400EB4">
              <w:t>&lt;dd/mmm/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14:paraId="65E5BAFD" w14:textId="77777777"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14:paraId="39436E7A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6AF20DBE" w14:textId="77777777"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 w14:paraId="194F09EF" w14:textId="77777777">
        <w:tc>
          <w:tcPr>
            <w:tcW w:w="2304" w:type="dxa"/>
          </w:tcPr>
          <w:p w14:paraId="7D1B4B5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B261017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E4400EC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1E42AE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3AF00B80" w14:textId="77777777">
        <w:tc>
          <w:tcPr>
            <w:tcW w:w="2304" w:type="dxa"/>
          </w:tcPr>
          <w:p w14:paraId="083CCEC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FD5373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1B3A559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3DB30E7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4A0EA5FA" w14:textId="77777777">
        <w:tc>
          <w:tcPr>
            <w:tcW w:w="2304" w:type="dxa"/>
          </w:tcPr>
          <w:p w14:paraId="25F5F17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3D0C0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C03C31C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2760DD18" w14:textId="77777777" w:rsidR="00E421C6" w:rsidRPr="00400EB4" w:rsidRDefault="00E421C6">
            <w:pPr>
              <w:pStyle w:val="Tabletext"/>
            </w:pPr>
          </w:p>
        </w:tc>
      </w:tr>
    </w:tbl>
    <w:p w14:paraId="2F0253DE" w14:textId="77777777" w:rsidR="00E421C6" w:rsidRPr="00400EB4" w:rsidRDefault="00E421C6"/>
    <w:p w14:paraId="075842A5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00162FF" w14:textId="77777777" w:rsidR="001C12A4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303FAD2D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5E35757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D9A5CBA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5E42749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CC3DB96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0CBC895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4DAD3B9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A336603" w14:textId="77777777" w:rsidR="000A7E93" w:rsidRDefault="00BA055D" w:rsidP="000A7E93">
      <w:pPr>
        <w:pStyle w:val="NormalWeb"/>
        <w:numPr>
          <w:ilvl w:val="0"/>
          <w:numId w:val="24"/>
        </w:numPr>
        <w:spacing w:before="300" w:beforeAutospacing="0" w:after="300" w:afterAutospacing="0"/>
        <w:textAlignment w:val="baseline"/>
        <w:rPr>
          <w:rFonts w:ascii="Roboto" w:hAnsi="Roboto"/>
          <w:color w:val="000000"/>
        </w:rPr>
      </w:pPr>
      <w:r w:rsidRPr="00400EB4">
        <w:fldChar w:fldCharType="end"/>
      </w:r>
      <w:r w:rsidR="00AD64E8" w:rsidRPr="00400EB4">
        <w:br w:type="page"/>
      </w:r>
      <w:r w:rsidR="000A7E93">
        <w:rPr>
          <w:rFonts w:ascii="Roboto" w:hAnsi="Roboto"/>
          <w:color w:val="000000"/>
        </w:rPr>
        <w:lastRenderedPageBreak/>
        <w:t>Introduction</w:t>
      </w:r>
    </w:p>
    <w:p w14:paraId="20DD698B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The client-server application for the supermarket is designed to provide a secure and efficient way for employees to sell products, manage user accounts and products, and generate reports. This Supplementary Specification captures the non-functional requirements and design constraints of the system.</w:t>
      </w:r>
    </w:p>
    <w:p w14:paraId="6926B510" w14:textId="77777777" w:rsidR="000A7E93" w:rsidRDefault="000A7E93" w:rsidP="000A7E93">
      <w:pPr>
        <w:pStyle w:val="NormalWeb"/>
        <w:numPr>
          <w:ilvl w:val="0"/>
          <w:numId w:val="25"/>
        </w:numPr>
        <w:spacing w:before="30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Non-functional Requirements</w:t>
      </w:r>
    </w:p>
    <w:p w14:paraId="0CFD102A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2.1 Availability</w:t>
      </w:r>
    </w:p>
    <w:p w14:paraId="6361DD91" w14:textId="77777777" w:rsidR="000A7E93" w:rsidRDefault="000A7E93" w:rsidP="000A7E93">
      <w:pPr>
        <w:pStyle w:val="NormalWeb"/>
        <w:numPr>
          <w:ilvl w:val="0"/>
          <w:numId w:val="26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available 24/7.</w:t>
      </w:r>
    </w:p>
    <w:p w14:paraId="3C7DFA5D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47FA90D6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system.</w:t>
      </w:r>
    </w:p>
    <w:p w14:paraId="72932D6B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13424D3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719A2899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Response: The system should respond to requests in a timely manner and </w:t>
      </w:r>
      <w:proofErr w:type="gramStart"/>
      <w:r>
        <w:rPr>
          <w:rFonts w:ascii="Roboto" w:hAnsi="Roboto"/>
          <w:color w:val="000000"/>
        </w:rPr>
        <w:t>be accessible at all times</w:t>
      </w:r>
      <w:proofErr w:type="gramEnd"/>
      <w:r>
        <w:rPr>
          <w:rFonts w:ascii="Roboto" w:hAnsi="Roboto"/>
          <w:color w:val="000000"/>
        </w:rPr>
        <w:t>.</w:t>
      </w:r>
    </w:p>
    <w:p w14:paraId="4214770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Response measure: The system should have </w:t>
      </w:r>
      <w:proofErr w:type="gramStart"/>
      <w:r>
        <w:rPr>
          <w:rFonts w:ascii="Roboto" w:hAnsi="Roboto"/>
          <w:color w:val="000000"/>
        </w:rPr>
        <w:t>a</w:t>
      </w:r>
      <w:proofErr w:type="gramEnd"/>
      <w:r>
        <w:rPr>
          <w:rFonts w:ascii="Roboto" w:hAnsi="Roboto"/>
          <w:color w:val="000000"/>
        </w:rPr>
        <w:t xml:space="preserve"> uptime of at least 99.9%.</w:t>
      </w:r>
    </w:p>
    <w:p w14:paraId="26284F7F" w14:textId="77777777" w:rsidR="000A7E93" w:rsidRDefault="000A7E93" w:rsidP="000A7E93">
      <w:pPr>
        <w:pStyle w:val="NormalWeb"/>
        <w:numPr>
          <w:ilvl w:val="0"/>
          <w:numId w:val="26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redundancy, backup, and failover mechanisms to ensure high availability.</w:t>
      </w:r>
    </w:p>
    <w:p w14:paraId="737E74D4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2.2 Performance</w:t>
      </w:r>
    </w:p>
    <w:p w14:paraId="5554E3F9" w14:textId="77777777" w:rsidR="000A7E93" w:rsidRDefault="000A7E93" w:rsidP="000A7E93">
      <w:pPr>
        <w:pStyle w:val="NormalWeb"/>
        <w:numPr>
          <w:ilvl w:val="0"/>
          <w:numId w:val="27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respond quickly to user requests.</w:t>
      </w:r>
    </w:p>
    <w:p w14:paraId="34BAA425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7737ED5D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system, adding products to a sale, computing the total price, decreasing product stocks, and generating reports.</w:t>
      </w:r>
    </w:p>
    <w:p w14:paraId="379A0564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2ACDA9DE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2EFA69A3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respond to requests quickly and efficiently.</w:t>
      </w:r>
    </w:p>
    <w:p w14:paraId="57B370B3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have an average response time of less than 1 second.</w:t>
      </w:r>
    </w:p>
    <w:p w14:paraId="19F75EBE" w14:textId="77777777" w:rsidR="000A7E93" w:rsidRDefault="000A7E93" w:rsidP="000A7E93">
      <w:pPr>
        <w:pStyle w:val="NormalWeb"/>
        <w:numPr>
          <w:ilvl w:val="0"/>
          <w:numId w:val="27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caching, database indexing, and optimizing algorithms to improve performance.</w:t>
      </w:r>
    </w:p>
    <w:p w14:paraId="41FA5F16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lastRenderedPageBreak/>
        <w:t>2.3 Security</w:t>
      </w:r>
    </w:p>
    <w:p w14:paraId="3D1EB472" w14:textId="77777777" w:rsidR="000A7E93" w:rsidRDefault="000A7E93" w:rsidP="000A7E93">
      <w:pPr>
        <w:pStyle w:val="NormalWeb"/>
        <w:numPr>
          <w:ilvl w:val="0"/>
          <w:numId w:val="28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secure and protect sensitive information.</w:t>
      </w:r>
    </w:p>
    <w:p w14:paraId="5DFD5101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Unauthorized users.</w:t>
      </w:r>
    </w:p>
    <w:p w14:paraId="5A197A2A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Attempting to access sensitive information or perform unauthorized actions.</w:t>
      </w:r>
    </w:p>
    <w:p w14:paraId="1E707F31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5CCC3DC9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226B30B2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prevent unauthorized access and protect sensitive information.</w:t>
      </w:r>
    </w:p>
    <w:p w14:paraId="0537ECFE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meet industry-standard security practices and guidelines.</w:t>
      </w:r>
    </w:p>
    <w:p w14:paraId="4D8B74F6" w14:textId="77777777" w:rsidR="000A7E93" w:rsidRDefault="000A7E93" w:rsidP="000A7E93">
      <w:pPr>
        <w:pStyle w:val="NormalWeb"/>
        <w:numPr>
          <w:ilvl w:val="0"/>
          <w:numId w:val="28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secure authentication mechanisms, data encryption, and access control mechanisms.</w:t>
      </w:r>
    </w:p>
    <w:p w14:paraId="7A12CD0B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2.4 Testability</w:t>
      </w:r>
    </w:p>
    <w:p w14:paraId="3E510A5E" w14:textId="77777777" w:rsidR="000A7E93" w:rsidRDefault="000A7E93" w:rsidP="000A7E93">
      <w:pPr>
        <w:pStyle w:val="NormalWeb"/>
        <w:numPr>
          <w:ilvl w:val="0"/>
          <w:numId w:val="29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testable and maintainable.</w:t>
      </w:r>
    </w:p>
    <w:p w14:paraId="46079D3A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Testing and maintenance teams.</w:t>
      </w:r>
    </w:p>
    <w:p w14:paraId="2D27952F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Conducting tests and performing maintenance.</w:t>
      </w:r>
    </w:p>
    <w:p w14:paraId="6293011E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3C9EBBF5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309D7A99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be easy to test and maintain.</w:t>
      </w:r>
    </w:p>
    <w:p w14:paraId="24751C32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 measure: The system should have high test coverage and be easy to modify and update.</w:t>
      </w:r>
    </w:p>
    <w:p w14:paraId="3BC7711F" w14:textId="77777777" w:rsidR="000A7E93" w:rsidRDefault="000A7E93" w:rsidP="000A7E93">
      <w:pPr>
        <w:pStyle w:val="NormalWeb"/>
        <w:numPr>
          <w:ilvl w:val="0"/>
          <w:numId w:val="29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automated testing, version control, and documentation.</w:t>
      </w:r>
    </w:p>
    <w:p w14:paraId="6D4B8C9F" w14:textId="77777777" w:rsidR="000A7E93" w:rsidRDefault="000A7E93" w:rsidP="000A7E93">
      <w:pPr>
        <w:pStyle w:val="NormalWeb"/>
        <w:spacing w:before="300" w:beforeAutospacing="0" w:after="300" w:afterAutospacing="0"/>
      </w:pPr>
      <w:r>
        <w:rPr>
          <w:rFonts w:ascii="Roboto" w:hAnsi="Roboto"/>
          <w:color w:val="000000"/>
        </w:rPr>
        <w:t>2.5 Usability</w:t>
      </w:r>
    </w:p>
    <w:p w14:paraId="065EB237" w14:textId="77777777" w:rsidR="000A7E93" w:rsidRDefault="000A7E93" w:rsidP="000A7E93">
      <w:pPr>
        <w:pStyle w:val="NormalWeb"/>
        <w:numPr>
          <w:ilvl w:val="0"/>
          <w:numId w:val="30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Quality attribute definition: The system should be easy to use and intuitive.</w:t>
      </w:r>
    </w:p>
    <w:p w14:paraId="79E7A498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Source of stimulus: All users of the system.</w:t>
      </w:r>
    </w:p>
    <w:p w14:paraId="46A25966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Stimulus: Accessing the system, adding products to a sale, computing the total price, decreasing product stocks, and generating reports.</w:t>
      </w:r>
    </w:p>
    <w:p w14:paraId="5D4C7366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Environment: Any time of day, any day of the week.</w:t>
      </w:r>
    </w:p>
    <w:p w14:paraId="58F3E59F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Artifact: The entire system.</w:t>
      </w:r>
    </w:p>
    <w:p w14:paraId="1FBCEF3D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Response: The system should be easy to navigate and use, with clear instructions and feedback.</w:t>
      </w:r>
    </w:p>
    <w:p w14:paraId="2E32AEE9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Response measure: The system should have a low error rate and a high user satisfaction rate.</w:t>
      </w:r>
    </w:p>
    <w:p w14:paraId="696CD983" w14:textId="77777777" w:rsidR="000A7E93" w:rsidRDefault="000A7E93" w:rsidP="000A7E9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Tactics: Implementing a user-friendly interface, clear instructions, and helpful feedback.</w:t>
      </w:r>
    </w:p>
    <w:p w14:paraId="0FE171A0" w14:textId="77777777" w:rsidR="000A7E93" w:rsidRDefault="000A7E93" w:rsidP="000A7E9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Design Constraints</w:t>
      </w:r>
    </w:p>
    <w:p w14:paraId="56D0C457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application should be developed using Python as the programming language and Flask as the web framework.</w:t>
      </w:r>
    </w:p>
    <w:p w14:paraId="220926CF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database used should be MySQL.</w:t>
      </w:r>
    </w:p>
    <w:p w14:paraId="54228793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application should be deployed on a Linux server.</w:t>
      </w:r>
    </w:p>
    <w:p w14:paraId="4BB7EAF8" w14:textId="77777777" w:rsidR="000A7E93" w:rsidRDefault="000A7E93" w:rsidP="000A7E9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gramStart"/>
      <w:r>
        <w:rPr>
          <w:rFonts w:ascii="Roboto" w:hAnsi="Roboto"/>
          <w:color w:val="000000"/>
        </w:rPr>
        <w:t>application</w:t>
      </w:r>
      <w:proofErr w:type="gramEnd"/>
      <w:r>
        <w:rPr>
          <w:rFonts w:ascii="Roboto" w:hAnsi="Roboto"/>
          <w:color w:val="000000"/>
        </w:rPr>
        <w:t xml:space="preserve"> should adhere to industry-standard security practices and guidelines.</w:t>
      </w:r>
    </w:p>
    <w:p w14:paraId="752EB2AE" w14:textId="69BDFA64" w:rsidR="00E421C6" w:rsidRPr="000A7E93" w:rsidRDefault="00E421C6" w:rsidP="000A7E93">
      <w:pPr>
        <w:pStyle w:val="Title"/>
      </w:pPr>
    </w:p>
    <w:p w14:paraId="1B89A79D" w14:textId="77777777" w:rsidR="00921E0D" w:rsidRPr="000A7E93" w:rsidRDefault="00921E0D">
      <w:pPr>
        <w:pStyle w:val="BodyText"/>
      </w:pPr>
    </w:p>
    <w:sectPr w:rsidR="00921E0D" w:rsidRPr="000A7E93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CE36" w14:textId="77777777" w:rsidR="002B19E4" w:rsidRDefault="002B19E4">
      <w:pPr>
        <w:spacing w:line="240" w:lineRule="auto"/>
      </w:pPr>
      <w:r>
        <w:separator/>
      </w:r>
    </w:p>
  </w:endnote>
  <w:endnote w:type="continuationSeparator" w:id="0">
    <w:p w14:paraId="0F97A82B" w14:textId="77777777" w:rsidR="002B19E4" w:rsidRDefault="002B1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0C2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B39B65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0C5B323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87D36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755B" w14:textId="77777777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0A7E93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AFDE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21A2B477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8DCA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B11B" w14:textId="77777777" w:rsidR="002B19E4" w:rsidRDefault="002B19E4">
      <w:pPr>
        <w:spacing w:line="240" w:lineRule="auto"/>
      </w:pPr>
      <w:r>
        <w:separator/>
      </w:r>
    </w:p>
  </w:footnote>
  <w:footnote w:type="continuationSeparator" w:id="0">
    <w:p w14:paraId="41B60588" w14:textId="77777777" w:rsidR="002B19E4" w:rsidRDefault="002B1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6C9B" w14:textId="77777777" w:rsidR="00E421C6" w:rsidRDefault="00E421C6">
    <w:pPr>
      <w:rPr>
        <w:sz w:val="24"/>
      </w:rPr>
    </w:pPr>
  </w:p>
  <w:p w14:paraId="7776224A" w14:textId="77777777" w:rsidR="00E421C6" w:rsidRDefault="00E421C6">
    <w:pPr>
      <w:pBdr>
        <w:top w:val="single" w:sz="6" w:space="1" w:color="auto"/>
      </w:pBdr>
      <w:rPr>
        <w:sz w:val="24"/>
      </w:rPr>
    </w:pPr>
  </w:p>
  <w:p w14:paraId="0A0E62A1" w14:textId="193CE657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A7E93">
        <w:rPr>
          <w:rFonts w:ascii="Arial" w:hAnsi="Arial"/>
          <w:b/>
          <w:sz w:val="36"/>
        </w:rPr>
        <w:t>Turcsa Alexandru</w:t>
      </w:r>
    </w:fldSimple>
  </w:p>
  <w:p w14:paraId="64EA63C6" w14:textId="6CE078E1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A7E93">
        <w:rPr>
          <w:rFonts w:ascii="Arial" w:hAnsi="Arial"/>
          <w:b/>
          <w:sz w:val="36"/>
        </w:rPr>
        <w:t>&lt;30431</w:t>
      </w:r>
      <w:r w:rsidR="00697B53">
        <w:rPr>
          <w:rFonts w:ascii="Arial" w:hAnsi="Arial"/>
          <w:b/>
          <w:sz w:val="36"/>
        </w:rPr>
        <w:t>&gt;</w:t>
      </w:r>
    </w:fldSimple>
  </w:p>
  <w:p w14:paraId="0F027FFE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6DF4FDAD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93F7784" w14:textId="77777777">
      <w:tc>
        <w:tcPr>
          <w:tcW w:w="6379" w:type="dxa"/>
        </w:tcPr>
        <w:p w14:paraId="23468E34" w14:textId="77777777" w:rsidR="00E421C6" w:rsidRDefault="00000000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14:paraId="64CA2021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52E4D65F" w14:textId="77777777">
      <w:tc>
        <w:tcPr>
          <w:tcW w:w="6379" w:type="dxa"/>
        </w:tcPr>
        <w:p w14:paraId="52D8E183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65504145" w14:textId="77777777" w:rsidR="00E421C6" w:rsidRDefault="00AD64E8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E421C6" w14:paraId="2CAB3DAD" w14:textId="77777777">
      <w:tc>
        <w:tcPr>
          <w:tcW w:w="9558" w:type="dxa"/>
          <w:gridSpan w:val="2"/>
        </w:tcPr>
        <w:p w14:paraId="3000E057" w14:textId="77777777" w:rsidR="00E421C6" w:rsidRDefault="00AD64E8">
          <w:r>
            <w:t>&lt;document identifier&gt;</w:t>
          </w:r>
        </w:p>
      </w:tc>
    </w:tr>
  </w:tbl>
  <w:p w14:paraId="4069E80B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ACAA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156"/>
    <w:multiLevelType w:val="multilevel"/>
    <w:tmpl w:val="684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2734A"/>
    <w:multiLevelType w:val="multilevel"/>
    <w:tmpl w:val="7EA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BD408D"/>
    <w:multiLevelType w:val="multilevel"/>
    <w:tmpl w:val="317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26E49"/>
    <w:multiLevelType w:val="multilevel"/>
    <w:tmpl w:val="4D04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3558A"/>
    <w:multiLevelType w:val="multilevel"/>
    <w:tmpl w:val="AF108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65F60D3"/>
    <w:multiLevelType w:val="multilevel"/>
    <w:tmpl w:val="85D0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35032"/>
    <w:multiLevelType w:val="multilevel"/>
    <w:tmpl w:val="B1B2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B706B6B"/>
    <w:multiLevelType w:val="multilevel"/>
    <w:tmpl w:val="817AA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6BF50EC"/>
    <w:multiLevelType w:val="multilevel"/>
    <w:tmpl w:val="7BA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61171">
    <w:abstractNumId w:val="0"/>
  </w:num>
  <w:num w:numId="2" w16cid:durableId="1776244705">
    <w:abstractNumId w:val="15"/>
  </w:num>
  <w:num w:numId="3" w16cid:durableId="1242565385">
    <w:abstractNumId w:val="30"/>
  </w:num>
  <w:num w:numId="4" w16cid:durableId="849224497">
    <w:abstractNumId w:val="22"/>
  </w:num>
  <w:num w:numId="5" w16cid:durableId="167865558">
    <w:abstractNumId w:val="21"/>
  </w:num>
  <w:num w:numId="6" w16cid:durableId="19474245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954552085">
    <w:abstractNumId w:val="2"/>
  </w:num>
  <w:num w:numId="8" w16cid:durableId="1679506850">
    <w:abstractNumId w:val="28"/>
  </w:num>
  <w:num w:numId="9" w16cid:durableId="2076464489">
    <w:abstractNumId w:val="5"/>
  </w:num>
  <w:num w:numId="10" w16cid:durableId="303237347">
    <w:abstractNumId w:val="16"/>
  </w:num>
  <w:num w:numId="11" w16cid:durableId="291257316">
    <w:abstractNumId w:val="14"/>
  </w:num>
  <w:num w:numId="12" w16cid:durableId="1862087188">
    <w:abstractNumId w:val="27"/>
  </w:num>
  <w:num w:numId="13" w16cid:durableId="1449272116">
    <w:abstractNumId w:val="13"/>
  </w:num>
  <w:num w:numId="14" w16cid:durableId="1571037536">
    <w:abstractNumId w:val="8"/>
  </w:num>
  <w:num w:numId="15" w16cid:durableId="1465461973">
    <w:abstractNumId w:val="26"/>
  </w:num>
  <w:num w:numId="16" w16cid:durableId="1865095493">
    <w:abstractNumId w:val="20"/>
  </w:num>
  <w:num w:numId="17" w16cid:durableId="813566796">
    <w:abstractNumId w:val="10"/>
  </w:num>
  <w:num w:numId="18" w16cid:durableId="451898076">
    <w:abstractNumId w:val="17"/>
  </w:num>
  <w:num w:numId="19" w16cid:durableId="4784479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482113260">
    <w:abstractNumId w:val="12"/>
  </w:num>
  <w:num w:numId="21" w16cid:durableId="1365910885">
    <w:abstractNumId w:val="25"/>
  </w:num>
  <w:num w:numId="22" w16cid:durableId="1921134712">
    <w:abstractNumId w:val="23"/>
  </w:num>
  <w:num w:numId="23" w16cid:durableId="442842319">
    <w:abstractNumId w:val="11"/>
  </w:num>
  <w:num w:numId="24" w16cid:durableId="1255238833">
    <w:abstractNumId w:val="18"/>
  </w:num>
  <w:num w:numId="25" w16cid:durableId="1203052404">
    <w:abstractNumId w:val="9"/>
    <w:lvlOverride w:ilvl="0">
      <w:lvl w:ilvl="0">
        <w:numFmt w:val="decimal"/>
        <w:lvlText w:val="%1."/>
        <w:lvlJc w:val="left"/>
      </w:lvl>
    </w:lvlOverride>
  </w:num>
  <w:num w:numId="26" w16cid:durableId="185795026">
    <w:abstractNumId w:val="29"/>
  </w:num>
  <w:num w:numId="27" w16cid:durableId="166681097">
    <w:abstractNumId w:val="6"/>
  </w:num>
  <w:num w:numId="28" w16cid:durableId="1553301393">
    <w:abstractNumId w:val="4"/>
  </w:num>
  <w:num w:numId="29" w16cid:durableId="885262846">
    <w:abstractNumId w:val="7"/>
  </w:num>
  <w:num w:numId="30" w16cid:durableId="1947106700">
    <w:abstractNumId w:val="3"/>
  </w:num>
  <w:num w:numId="31" w16cid:durableId="2113545496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407455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A7E93"/>
    <w:rsid w:val="00161A84"/>
    <w:rsid w:val="001C12A4"/>
    <w:rsid w:val="002B19E4"/>
    <w:rsid w:val="00400EB4"/>
    <w:rsid w:val="0040432F"/>
    <w:rsid w:val="00697B53"/>
    <w:rsid w:val="007A32FC"/>
    <w:rsid w:val="008421A9"/>
    <w:rsid w:val="00921E0D"/>
    <w:rsid w:val="00AD64E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C3544"/>
  <w15:docId w15:val="{E8B0CCD9-2D31-4B4C-BD35-D762FF7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7E93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48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Alexandru Andrei Turcsa</cp:lastModifiedBy>
  <cp:revision>6</cp:revision>
  <cp:lastPrinted>1899-12-31T22:00:00Z</cp:lastPrinted>
  <dcterms:created xsi:type="dcterms:W3CDTF">2010-02-24T09:18:00Z</dcterms:created>
  <dcterms:modified xsi:type="dcterms:W3CDTF">2023-04-12T02:35:00Z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2023-04-12T02:35:23Z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cb7a2179-c463-4317-bf55-44ee01738146</vt:lpwstr>
  </property>
  <property fmtid="{D5CDD505-2E9C-101B-9397-08002B2CF9AE}" pid="8" name="MSIP_Label_5b58b62f-6f94-46bd-8089-18e64b0a9abb_ContentBits">
    <vt:lpwstr>0</vt:lpwstr>
  </property>
</Properties>
</file>